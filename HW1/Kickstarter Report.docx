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A81248" w:rsidRPr="003A798E" w14:paraId="4222BF30" w14:textId="77777777" w:rsidTr="00FB65B8">
        <w:tc>
          <w:tcPr>
            <w:tcW w:w="5395" w:type="dxa"/>
          </w:tcPr>
          <w:p w14:paraId="71791216" w14:textId="77777777" w:rsidR="00A81248" w:rsidRPr="003A798E" w:rsidRDefault="00A81248" w:rsidP="00A81248">
            <w:pPr>
              <w:pStyle w:val="GraphicAnchor"/>
            </w:pPr>
          </w:p>
        </w:tc>
        <w:tc>
          <w:tcPr>
            <w:tcW w:w="5395" w:type="dxa"/>
          </w:tcPr>
          <w:p w14:paraId="4CB7CC3B" w14:textId="77777777" w:rsidR="00A81248" w:rsidRPr="003A798E" w:rsidRDefault="00A81248" w:rsidP="00A81248">
            <w:pPr>
              <w:pStyle w:val="GraphicAnchor"/>
            </w:pPr>
          </w:p>
        </w:tc>
      </w:tr>
      <w:tr w:rsidR="00A81248" w:rsidRPr="003A798E" w14:paraId="5DE107D9" w14:textId="77777777" w:rsidTr="00FB65B8">
        <w:trPr>
          <w:trHeight w:val="2719"/>
        </w:trPr>
        <w:tc>
          <w:tcPr>
            <w:tcW w:w="5395" w:type="dxa"/>
          </w:tcPr>
          <w:p w14:paraId="1F0577FE" w14:textId="50581A5E" w:rsidR="00390C04" w:rsidRPr="00390C04" w:rsidRDefault="00390C04" w:rsidP="00390C04">
            <w:pPr>
              <w:pStyle w:val="Heading1"/>
              <w:rPr>
                <w:sz w:val="72"/>
                <w:szCs w:val="28"/>
              </w:rPr>
            </w:pPr>
            <w:proofErr w:type="spellStart"/>
            <w:r w:rsidRPr="00390C04">
              <w:rPr>
                <w:sz w:val="72"/>
                <w:szCs w:val="28"/>
              </w:rPr>
              <w:t>Kicktstarter</w:t>
            </w:r>
            <w:proofErr w:type="spellEnd"/>
          </w:p>
          <w:p w14:paraId="33306FD9" w14:textId="61568478" w:rsidR="00390C04" w:rsidRPr="00390C04" w:rsidRDefault="00390C04" w:rsidP="00390C04">
            <w:pPr>
              <w:pStyle w:val="Heading1"/>
              <w:rPr>
                <w:sz w:val="72"/>
                <w:szCs w:val="28"/>
              </w:rPr>
            </w:pPr>
            <w:proofErr w:type="spellStart"/>
            <w:r w:rsidRPr="00390C04">
              <w:rPr>
                <w:sz w:val="72"/>
                <w:szCs w:val="28"/>
              </w:rPr>
              <w:t>Campains</w:t>
            </w:r>
            <w:proofErr w:type="spellEnd"/>
          </w:p>
          <w:p w14:paraId="4A0D606A" w14:textId="064220B2" w:rsidR="00390C04" w:rsidRPr="00390C04" w:rsidRDefault="00390C04" w:rsidP="00390C04"/>
        </w:tc>
        <w:tc>
          <w:tcPr>
            <w:tcW w:w="5395" w:type="dxa"/>
          </w:tcPr>
          <w:p w14:paraId="7E38A363" w14:textId="77777777" w:rsidR="00A81248" w:rsidRPr="003A798E" w:rsidRDefault="00A81248"/>
        </w:tc>
      </w:tr>
      <w:tr w:rsidR="00A81248" w:rsidRPr="003A798E" w14:paraId="7222D70A" w14:textId="77777777" w:rsidTr="00FB65B8">
        <w:trPr>
          <w:trHeight w:val="8059"/>
        </w:trPr>
        <w:tc>
          <w:tcPr>
            <w:tcW w:w="5395" w:type="dxa"/>
          </w:tcPr>
          <w:p w14:paraId="1CF6E57A"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339EAEC2" wp14:editId="69A31041">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0410647"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46CE4466" w14:textId="77777777" w:rsidR="00A81248" w:rsidRPr="003A798E" w:rsidRDefault="00A81248"/>
        </w:tc>
      </w:tr>
      <w:tr w:rsidR="00A81248" w:rsidRPr="003A798E" w14:paraId="279D9165" w14:textId="77777777" w:rsidTr="00FB65B8">
        <w:trPr>
          <w:trHeight w:val="1299"/>
        </w:trPr>
        <w:tc>
          <w:tcPr>
            <w:tcW w:w="5395" w:type="dxa"/>
          </w:tcPr>
          <w:p w14:paraId="3DA0A09B" w14:textId="77777777" w:rsidR="00A81248" w:rsidRPr="003A798E" w:rsidRDefault="00A81248"/>
        </w:tc>
        <w:tc>
          <w:tcPr>
            <w:tcW w:w="5395" w:type="dxa"/>
          </w:tcPr>
          <w:p w14:paraId="563E2B74" w14:textId="7C199A75" w:rsidR="00A81248" w:rsidRPr="003A798E" w:rsidRDefault="00390C04" w:rsidP="00A81248">
            <w:pPr>
              <w:pStyle w:val="Heading2"/>
            </w:pPr>
            <w:r>
              <w:t>3/1/2020</w:t>
            </w:r>
          </w:p>
          <w:p w14:paraId="2A15F67B" w14:textId="31E49A91" w:rsidR="00A81248" w:rsidRPr="003A798E" w:rsidRDefault="00390C04" w:rsidP="00C66528">
            <w:pPr>
              <w:pStyle w:val="Heading2"/>
            </w:pPr>
            <w:r>
              <w:t>Data Science Bootcamp</w:t>
            </w:r>
          </w:p>
        </w:tc>
      </w:tr>
      <w:tr w:rsidR="00A81248" w:rsidRPr="003A798E" w14:paraId="3C9BEE0A" w14:textId="77777777" w:rsidTr="00FB65B8">
        <w:trPr>
          <w:trHeight w:val="1402"/>
        </w:trPr>
        <w:tc>
          <w:tcPr>
            <w:tcW w:w="5395" w:type="dxa"/>
          </w:tcPr>
          <w:p w14:paraId="62DF98D2" w14:textId="77777777" w:rsidR="00A81248" w:rsidRPr="003A798E" w:rsidRDefault="00A81248"/>
        </w:tc>
        <w:tc>
          <w:tcPr>
            <w:tcW w:w="5395" w:type="dxa"/>
          </w:tcPr>
          <w:p w14:paraId="2CBBD30A" w14:textId="3960F319" w:rsidR="00A81248" w:rsidRPr="003A798E" w:rsidRDefault="00390C04" w:rsidP="00A81248">
            <w:pPr>
              <w:pStyle w:val="Heading2"/>
            </w:pPr>
            <w:r>
              <w:t>Matteo Bommarito</w:t>
            </w:r>
          </w:p>
        </w:tc>
      </w:tr>
    </w:tbl>
    <w:p w14:paraId="4507D371" w14:textId="77777777" w:rsidR="000C4ED1" w:rsidRPr="003A798E" w:rsidRDefault="000C4ED1"/>
    <w:p w14:paraId="206A50C9" w14:textId="77777777" w:rsidR="00FB65B8" w:rsidRPr="003A798E" w:rsidRDefault="00FB65B8" w:rsidP="00A24793"/>
    <w:p w14:paraId="29A9F647" w14:textId="77777777" w:rsidR="00A24793" w:rsidRPr="003A798E" w:rsidRDefault="00A24793" w:rsidP="00A24793"/>
    <w:p w14:paraId="4A1553F7" w14:textId="77777777" w:rsidR="00A24793" w:rsidRPr="003A798E" w:rsidRDefault="00A24793"/>
    <w:p w14:paraId="02971B57" w14:textId="77777777" w:rsidR="001F79E0" w:rsidRDefault="001F79E0"/>
    <w:p w14:paraId="1A4A68AF" w14:textId="5A7774A4" w:rsidR="00A81248" w:rsidRDefault="00C66528" w:rsidP="001F79E0">
      <w:pPr>
        <w:pStyle w:val="ListParagraph"/>
        <w:numPr>
          <w:ilvl w:val="0"/>
          <w:numId w:val="1"/>
        </w:numPr>
      </w:pPr>
      <w:r w:rsidRPr="003A798E">
        <w:rPr>
          <w:noProof/>
          <w:lang w:eastAsia="en-AU"/>
        </w:rPr>
        <mc:AlternateContent>
          <mc:Choice Requires="wps">
            <w:drawing>
              <wp:anchor distT="0" distB="0" distL="114300" distR="114300" simplePos="0" relativeHeight="251661312" behindDoc="1" locked="0" layoutInCell="1" allowOverlap="1" wp14:anchorId="5317AE51" wp14:editId="4E8729E6">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150B11CE" id="Shape" o:spid="_x0000_s1026"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sidR="00390C04">
        <w:t>From Reviewing the dataset using the different pivots created we can start to better analyze and see what’s going on with the Kickstarter campaigns.</w:t>
      </w:r>
    </w:p>
    <w:p w14:paraId="307A3BB2" w14:textId="5C50F6DA" w:rsidR="00390C04" w:rsidRDefault="00390C04"/>
    <w:p w14:paraId="291AE535" w14:textId="01C00BFB" w:rsidR="00390C04" w:rsidRDefault="00390C04">
      <w:r>
        <w:t xml:space="preserve">From the Category Pivot chart, we can quickly see that there are 3 areas that Kickstarter seem to be more successful in. Film, Music and Theater top off the list in proving that Kickstarter campaigns are successful in those Categories. </w:t>
      </w:r>
    </w:p>
    <w:p w14:paraId="3F984DA3" w14:textId="5113D4B9" w:rsidR="00390C04" w:rsidRDefault="00390C04"/>
    <w:p w14:paraId="00D49C25" w14:textId="77777777" w:rsidR="00390C04" w:rsidRDefault="00390C04"/>
    <w:p w14:paraId="51E4C985" w14:textId="5C25BFE6" w:rsidR="00390C04" w:rsidRDefault="00C84861">
      <w:r>
        <w:t xml:space="preserve">From the Sub-Category chart, we can clearly see that the Plays have the biggest success rates. Among all other Sub-Categories which have </w:t>
      </w:r>
      <w:r w:rsidR="00381FD0">
        <w:t>an average combined state of total of around 150, Plays has 7 times more.</w:t>
      </w:r>
    </w:p>
    <w:p w14:paraId="2F3FD151" w14:textId="3E4DE672" w:rsidR="00381FD0" w:rsidRDefault="00381FD0"/>
    <w:p w14:paraId="4D8E6AF8" w14:textId="51A702A3" w:rsidR="00381FD0" w:rsidRDefault="00D30996">
      <w:r>
        <w:t xml:space="preserve">From analyzing the Date Created Pivot, I’ve notice that there are more entries in the beginning of the year. We see that in Q1 and Q2 there are more entries, and then we see a decline going to Q3 and Q4. </w:t>
      </w:r>
    </w:p>
    <w:p w14:paraId="0F1D119E" w14:textId="69398B2D" w:rsidR="000E2A1D" w:rsidRDefault="000E2A1D"/>
    <w:p w14:paraId="5F9D20B3" w14:textId="29FC6DB0" w:rsidR="000E2A1D" w:rsidRDefault="000E2A1D"/>
    <w:p w14:paraId="5408B9AD" w14:textId="6DC7F949" w:rsidR="000E2A1D" w:rsidRDefault="000E2A1D"/>
    <w:p w14:paraId="13E7B425" w14:textId="15C49FF0" w:rsidR="001F79E0" w:rsidRDefault="000E2A1D" w:rsidP="001F79E0">
      <w:pPr>
        <w:pStyle w:val="ListParagraph"/>
        <w:numPr>
          <w:ilvl w:val="0"/>
          <w:numId w:val="1"/>
        </w:numPr>
      </w:pPr>
      <w:r>
        <w:t xml:space="preserve">One limitation that I see is that dataset can only be filtered by Country. I’d like to see where the concentration of these Kickstarter is, and if they are only around major cities. </w:t>
      </w:r>
    </w:p>
    <w:p w14:paraId="33386679" w14:textId="4EF9CF05" w:rsidR="0090752B" w:rsidRDefault="0090752B" w:rsidP="0090752B"/>
    <w:p w14:paraId="6087C9BB" w14:textId="5452FFBF" w:rsidR="0090752B" w:rsidRDefault="0090752B" w:rsidP="0090752B"/>
    <w:p w14:paraId="0F2A230C" w14:textId="77777777" w:rsidR="0090752B" w:rsidRDefault="0090752B" w:rsidP="0090752B"/>
    <w:p w14:paraId="319E802A" w14:textId="53E668AB" w:rsidR="001F79E0" w:rsidRDefault="001F79E0" w:rsidP="0090752B">
      <w:pPr>
        <w:pStyle w:val="ListParagraph"/>
        <w:numPr>
          <w:ilvl w:val="0"/>
          <w:numId w:val="1"/>
        </w:numPr>
      </w:pPr>
      <w:r>
        <w:t xml:space="preserve">One chart we could add would be one that would look at the Live state. We could make show of the ones that are Live, how many have already reached their target goal amount. </w:t>
      </w:r>
    </w:p>
    <w:p w14:paraId="10E729E1" w14:textId="77777777" w:rsidR="0090752B" w:rsidRDefault="0090752B" w:rsidP="0090752B">
      <w:pPr>
        <w:pStyle w:val="ListParagraph"/>
      </w:pPr>
    </w:p>
    <w:p w14:paraId="214FE3E9" w14:textId="0F39391A" w:rsidR="0090752B" w:rsidRPr="003A798E" w:rsidRDefault="0090752B" w:rsidP="0090752B">
      <w:pPr>
        <w:pStyle w:val="ListParagraph"/>
        <w:numPr>
          <w:ilvl w:val="1"/>
          <w:numId w:val="1"/>
        </w:numPr>
      </w:pPr>
      <w:r>
        <w:t>We could use the Z-Score formula to figure out and see how if any of the values are out of the 99.7% for the goals. I saw one value when I setup the pivot, and for the music section I notices one goal that was set to 300K and received 0</w:t>
      </w:r>
      <w:r w:rsidR="005B2DC3">
        <w:t xml:space="preserve"> so far. </w:t>
      </w:r>
      <w:bookmarkStart w:id="0" w:name="_GoBack"/>
      <w:bookmarkEnd w:id="0"/>
    </w:p>
    <w:sectPr w:rsidR="0090752B" w:rsidRPr="003A798E"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4A3BA" w14:textId="77777777" w:rsidR="002E6996" w:rsidRDefault="002E6996" w:rsidP="001205A1">
      <w:r>
        <w:separator/>
      </w:r>
    </w:p>
  </w:endnote>
  <w:endnote w:type="continuationSeparator" w:id="0">
    <w:p w14:paraId="1701A3E6" w14:textId="77777777" w:rsidR="002E6996" w:rsidRDefault="002E699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152BE57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00E67F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3174B646"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6D95AAA4" w14:textId="77777777" w:rsidTr="005F4F46">
      <w:tc>
        <w:tcPr>
          <w:tcW w:w="5395" w:type="dxa"/>
        </w:tcPr>
        <w:p w14:paraId="658176EA" w14:textId="77777777" w:rsidR="001205A1" w:rsidRPr="001205A1" w:rsidRDefault="002E6996" w:rsidP="00C66528">
          <w:pPr>
            <w:pStyle w:val="Footer"/>
          </w:pPr>
          <w:sdt>
            <w:sdtPr>
              <w:rPr>
                <w:color w:val="7F7F7F" w:themeColor="text1" w:themeTint="80"/>
              </w:rPr>
              <w:id w:val="-94713725"/>
              <w:placeholder/>
              <w:temporary/>
              <w:showingPlcHdr/>
              <w15:appearance w15:val="hidden"/>
            </w:sdtPr>
            <w:sdtEndPr/>
            <w:sdtContent>
              <w:r w:rsidR="00C66528" w:rsidRPr="00FC49AE">
                <w:t>REPORT TITLE</w:t>
              </w:r>
            </w:sdtContent>
          </w:sdt>
        </w:p>
      </w:tc>
      <w:tc>
        <w:tcPr>
          <w:tcW w:w="5395" w:type="dxa"/>
        </w:tcPr>
        <w:p w14:paraId="32BBE6E5" w14:textId="77777777" w:rsidR="001205A1" w:rsidRPr="001205A1" w:rsidRDefault="001205A1" w:rsidP="001205A1">
          <w:pPr>
            <w:pStyle w:val="Footer"/>
          </w:pPr>
          <w:r w:rsidRPr="001205A1">
            <w:t xml:space="preserve">   </w:t>
          </w:r>
        </w:p>
      </w:tc>
    </w:tr>
  </w:tbl>
  <w:p w14:paraId="21C05269"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26239" w14:textId="77777777" w:rsidR="002E6996" w:rsidRDefault="002E6996" w:rsidP="001205A1">
      <w:r>
        <w:separator/>
      </w:r>
    </w:p>
  </w:footnote>
  <w:footnote w:type="continuationSeparator" w:id="0">
    <w:p w14:paraId="371F72EC" w14:textId="77777777" w:rsidR="002E6996" w:rsidRDefault="002E699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941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C04"/>
    <w:rsid w:val="000C4ED1"/>
    <w:rsid w:val="000E2A1D"/>
    <w:rsid w:val="001205A1"/>
    <w:rsid w:val="001F79E0"/>
    <w:rsid w:val="002877E8"/>
    <w:rsid w:val="002E6996"/>
    <w:rsid w:val="002E7C4E"/>
    <w:rsid w:val="0031055C"/>
    <w:rsid w:val="00371EE1"/>
    <w:rsid w:val="00381FD0"/>
    <w:rsid w:val="00390C04"/>
    <w:rsid w:val="003A798E"/>
    <w:rsid w:val="00425A99"/>
    <w:rsid w:val="005B2DC3"/>
    <w:rsid w:val="005E6B25"/>
    <w:rsid w:val="005F4F46"/>
    <w:rsid w:val="006C60E6"/>
    <w:rsid w:val="007B0740"/>
    <w:rsid w:val="007C1BAB"/>
    <w:rsid w:val="0090752B"/>
    <w:rsid w:val="00A15CF7"/>
    <w:rsid w:val="00A24793"/>
    <w:rsid w:val="00A81248"/>
    <w:rsid w:val="00C66528"/>
    <w:rsid w:val="00C84861"/>
    <w:rsid w:val="00C915F0"/>
    <w:rsid w:val="00D30996"/>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093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1F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e\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2020-03-01T16:49:00Z</dcterms:created>
  <dcterms:modified xsi:type="dcterms:W3CDTF">2020-03-02T00:59:00Z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